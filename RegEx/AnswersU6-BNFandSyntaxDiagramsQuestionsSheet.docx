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CE0" w:rsidRDefault="00E43CE0" w:rsidP="00E43CE0">
      <w:r>
        <w:t>1</w:t>
      </w:r>
    </w:p>
    <w:p w:rsidR="00E43CE0" w:rsidRDefault="00E43CE0" w:rsidP="00E43CE0">
      <w:pPr>
        <w:pStyle w:val="ListParagraph"/>
        <w:numPr>
          <w:ilvl w:val="0"/>
          <w:numId w:val="2"/>
        </w:numPr>
      </w:pPr>
      <w:r>
        <w:t>Backus-Naur Form</w:t>
      </w:r>
    </w:p>
    <w:p w:rsidR="00E43CE0" w:rsidRDefault="00E43CE0" w:rsidP="00E43CE0">
      <w:pPr>
        <w:pStyle w:val="ListParagraph"/>
        <w:numPr>
          <w:ilvl w:val="0"/>
          <w:numId w:val="2"/>
        </w:numPr>
      </w:pPr>
      <w:r>
        <w:t>No, Yes</w:t>
      </w:r>
    </w:p>
    <w:p w:rsidR="00E43CE0" w:rsidRDefault="00E43CE0" w:rsidP="00E43CE0"/>
    <w:p w:rsidR="00E43CE0" w:rsidRDefault="00E43CE0" w:rsidP="00E43CE0">
      <w:r>
        <w:t>2</w:t>
      </w:r>
    </w:p>
    <w:p w:rsidR="00E43CE0" w:rsidRDefault="00E43CE0" w:rsidP="00E43CE0">
      <w:pPr>
        <w:pStyle w:val="ListParagraph"/>
        <w:numPr>
          <w:ilvl w:val="0"/>
          <w:numId w:val="3"/>
        </w:numPr>
      </w:pPr>
      <w:r>
        <w:t>Yes, No, Yes</w:t>
      </w:r>
    </w:p>
    <w:p w:rsidR="00E43CE0" w:rsidRDefault="00E43CE0" w:rsidP="00E43CE0">
      <w:pPr>
        <w:pStyle w:val="ListParagraph"/>
        <w:numPr>
          <w:ilvl w:val="0"/>
          <w:numId w:val="3"/>
        </w:numPr>
      </w:pPr>
      <w:r>
        <w:t>&lt;digit&gt; ::= 0 | 1 | 2 | 3 | 4 | 5 | 6 | 7 | 8 | 9</w:t>
      </w:r>
    </w:p>
    <w:p w:rsidR="00E43CE0" w:rsidRDefault="00E43CE0" w:rsidP="00E43CE0">
      <w:pPr>
        <w:pStyle w:val="ListParagraph"/>
      </w:pPr>
      <w:r>
        <w:t>&lt;</w:t>
      </w:r>
      <w:proofErr w:type="gramStart"/>
      <w:r>
        <w:t>whole</w:t>
      </w:r>
      <w:proofErr w:type="gramEnd"/>
      <w:r>
        <w:t xml:space="preserve"> number&gt; ::= &lt;digit&gt;&lt;whole number&gt; | &lt;digit&gt;</w:t>
      </w:r>
    </w:p>
    <w:p w:rsidR="00E43CE0" w:rsidRDefault="00E43CE0" w:rsidP="00E43CE0">
      <w:pPr>
        <w:pStyle w:val="ListParagraph"/>
      </w:pPr>
      <w:r>
        <w:t>&lt;</w:t>
      </w:r>
      <w:proofErr w:type="gramStart"/>
      <w:r>
        <w:t>integer</w:t>
      </w:r>
      <w:proofErr w:type="gramEnd"/>
      <w:r>
        <w:t>&gt; ::= &lt;whole number&gt; | +&lt;whole number&gt; | -&lt;whole number&gt;</w:t>
      </w:r>
    </w:p>
    <w:p w:rsidR="00E43CE0" w:rsidRDefault="00E43CE0" w:rsidP="00E43CE0"/>
    <w:p w:rsidR="00E43CE0" w:rsidRDefault="00E43CE0" w:rsidP="00E43CE0">
      <w:r>
        <w:t>3</w:t>
      </w:r>
    </w:p>
    <w:p w:rsidR="00E43CE0" w:rsidRDefault="0022041D" w:rsidP="00E43CE0">
      <w:pPr>
        <w:pStyle w:val="ListParagraph"/>
        <w:numPr>
          <w:ilvl w:val="0"/>
          <w:numId w:val="4"/>
        </w:numPr>
      </w:pPr>
      <w:r>
        <w:t>No, Yes, No, No</w:t>
      </w:r>
    </w:p>
    <w:p w:rsidR="00C211AD" w:rsidRDefault="00C211AD" w:rsidP="00E43CE0">
      <w:pPr>
        <w:pStyle w:val="ListParagraph"/>
        <w:numPr>
          <w:ilvl w:val="0"/>
          <w:numId w:val="4"/>
        </w:numPr>
      </w:pPr>
    </w:p>
    <w:p w:rsidR="0022041D" w:rsidRDefault="0022041D" w:rsidP="00C211AD">
      <w:pPr>
        <w:pStyle w:val="ListParagraph"/>
        <w:ind w:left="1440"/>
      </w:pPr>
      <w:proofErr w:type="gramStart"/>
      <w:r>
        <w:t>procedure-</w:t>
      </w:r>
      <w:proofErr w:type="spellStart"/>
      <w:r>
        <w:t>def</w:t>
      </w:r>
      <w:proofErr w:type="spellEnd"/>
      <w:proofErr w:type="gramEnd"/>
      <w:r>
        <w:t xml:space="preserve"> in the syntax diagrams makes adding brackets and the BNF </w:t>
      </w:r>
      <w:proofErr w:type="spellStart"/>
      <w:r>
        <w:t>paramlist</w:t>
      </w:r>
      <w:proofErr w:type="spellEnd"/>
      <w:r>
        <w:t xml:space="preserve"> optional, but in the BNF they are compulsory</w:t>
      </w:r>
    </w:p>
    <w:p w:rsidR="00C211AD" w:rsidRDefault="00C211AD" w:rsidP="00C211AD">
      <w:pPr>
        <w:pStyle w:val="ListParagraph"/>
        <w:ind w:firstLine="720"/>
      </w:pPr>
      <w:proofErr w:type="gramStart"/>
      <w:r>
        <w:t>char</w:t>
      </w:r>
      <w:proofErr w:type="gramEnd"/>
      <w:r>
        <w:t xml:space="preserve"> is now an acceptable type </w:t>
      </w:r>
    </w:p>
    <w:p w:rsidR="00C211AD" w:rsidRDefault="00C211AD" w:rsidP="00C211AD">
      <w:pPr>
        <w:pStyle w:val="ListParagraph"/>
        <w:ind w:firstLine="720"/>
      </w:pPr>
      <w:r>
        <w:t xml:space="preserve">The </w:t>
      </w:r>
      <w:proofErr w:type="spellStart"/>
      <w:r>
        <w:t>paramlist</w:t>
      </w:r>
      <w:proofErr w:type="spellEnd"/>
      <w:r>
        <w:t xml:space="preserve"> is of an unknown length, but all parts of it must obey the defined rules</w:t>
      </w:r>
      <w:bookmarkStart w:id="0" w:name="_GoBack"/>
      <w:bookmarkEnd w:id="0"/>
    </w:p>
    <w:sectPr w:rsidR="00C211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3534D"/>
    <w:multiLevelType w:val="hybridMultilevel"/>
    <w:tmpl w:val="CAB29B30"/>
    <w:lvl w:ilvl="0" w:tplc="6D3E6CAE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706A6"/>
    <w:multiLevelType w:val="hybridMultilevel"/>
    <w:tmpl w:val="663C94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74BAD"/>
    <w:multiLevelType w:val="hybridMultilevel"/>
    <w:tmpl w:val="9C307106"/>
    <w:lvl w:ilvl="0" w:tplc="0809001B">
      <w:start w:val="1"/>
      <w:numFmt w:val="lowerRoman"/>
      <w:lvlText w:val="%1."/>
      <w:lvlJc w:val="right"/>
      <w:pPr>
        <w:ind w:left="1320" w:hanging="60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D80841"/>
    <w:multiLevelType w:val="hybridMultilevel"/>
    <w:tmpl w:val="C6DC9EFA"/>
    <w:lvl w:ilvl="0" w:tplc="6D3E6CAE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19129D"/>
    <w:multiLevelType w:val="hybridMultilevel"/>
    <w:tmpl w:val="2C2280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505E0"/>
    <w:multiLevelType w:val="hybridMultilevel"/>
    <w:tmpl w:val="C5000C6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D5BD0"/>
    <w:multiLevelType w:val="hybridMultilevel"/>
    <w:tmpl w:val="27EA8CA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6C7D63"/>
    <w:multiLevelType w:val="hybridMultilevel"/>
    <w:tmpl w:val="4498E97E"/>
    <w:lvl w:ilvl="0" w:tplc="6D3E6CAE">
      <w:start w:val="1"/>
      <w:numFmt w:val="decimal"/>
      <w:lvlText w:val="%1."/>
      <w:lvlJc w:val="left"/>
      <w:pPr>
        <w:ind w:left="2040" w:hanging="6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6143FB8"/>
    <w:multiLevelType w:val="hybridMultilevel"/>
    <w:tmpl w:val="68749E00"/>
    <w:lvl w:ilvl="0" w:tplc="6D3E6CAE">
      <w:start w:val="1"/>
      <w:numFmt w:val="decimal"/>
      <w:lvlText w:val="%1."/>
      <w:lvlJc w:val="left"/>
      <w:pPr>
        <w:ind w:left="1320" w:hanging="6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3C77C5"/>
    <w:multiLevelType w:val="hybridMultilevel"/>
    <w:tmpl w:val="9306C79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CE0"/>
    <w:rsid w:val="0022041D"/>
    <w:rsid w:val="008F60FF"/>
    <w:rsid w:val="00C211AD"/>
    <w:rsid w:val="00E43CE0"/>
    <w:rsid w:val="00F5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A08F7C96.dotm</Template>
  <TotalTime>24</TotalTime>
  <Pages>1</Pages>
  <Words>101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BarrassJ</dc:creator>
  <cp:lastModifiedBy>BarrassJ</cp:lastModifiedBy>
  <cp:revision>2</cp:revision>
  <dcterms:created xsi:type="dcterms:W3CDTF">2018-03-20T08:45:00Z</dcterms:created>
  <dcterms:modified xsi:type="dcterms:W3CDTF">2018-03-20T09:12:00Z</dcterms:modified>
</cp:coreProperties>
</file>