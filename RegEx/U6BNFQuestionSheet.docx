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340EC" w14:textId="77777777" w:rsidR="005B1975" w:rsidRPr="005B1975" w:rsidRDefault="005B1975" w:rsidP="005B1975">
      <w:pPr>
        <w:spacing w:after="0" w:line="288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 xml:space="preserve">Backus </w:t>
      </w:r>
      <w:proofErr w:type="spellStart"/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>Naur</w:t>
      </w:r>
      <w:proofErr w:type="spellEnd"/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t xml:space="preserve"> Form and Syntax Diagrams</w:t>
      </w:r>
    </w:p>
    <w:p w14:paraId="2A5AC846" w14:textId="370A3217" w:rsidR="00FE3269" w:rsidRPr="005B1975" w:rsidRDefault="005B1975" w:rsidP="005B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19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14:paraId="26AA1444" w14:textId="77777777" w:rsidR="005B1975" w:rsidRPr="00D11062" w:rsidRDefault="005B1975" w:rsidP="005B1975">
      <w:pPr>
        <w:numPr>
          <w:ilvl w:val="0"/>
          <w:numId w:val="1"/>
        </w:numPr>
        <w:spacing w:after="0" w:line="288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VARIABLE NAME is defined in a particular language as an alphabetic character which may be followed by two digits or another alphabetic character.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Given that, in Backus-Naur Form (BNF), an alphabetic character is called an ALPHA and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&lt;ALPHA&gt; ::= A|B|C|D|E|F|G|H|I|J|K|L|M|N|O|P|Q|R|S|T|U|V|W|X|Y|Z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and a digit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&lt;DIGIT&gt; ::= 0|1|2|3|4|5|6|7|8|9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(a)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Use BNF and the above definitions (that do not need to be written out again), to define &lt;VARIABLE NAME&gt; </w:t>
      </w:r>
    </w:p>
    <w:p w14:paraId="1727001C" w14:textId="4E3BE99E" w:rsidR="00D11062" w:rsidRPr="00D11062" w:rsidRDefault="00D11062" w:rsidP="00D11062">
      <w:pPr>
        <w:spacing w:after="0" w:line="288" w:lineRule="atLeast"/>
        <w:ind w:left="720"/>
        <w:textAlignment w:val="baseline"/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</w:pPr>
      <w:r w:rsidRPr="00D110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  <w:t>&lt;VARIABLE NAME</w:t>
      </w:r>
      <w:proofErr w:type="gramStart"/>
      <w:r w:rsidRPr="00D110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  <w:t>&gt; :</w:t>
      </w:r>
      <w:proofErr w:type="gramEnd"/>
      <w:r w:rsidRPr="00D11062">
        <w:rPr>
          <w:rFonts w:ascii="Courier New" w:eastAsia="Times New Roman" w:hAnsi="Courier New" w:cs="Courier New"/>
          <w:bCs/>
          <w:color w:val="000000"/>
          <w:sz w:val="24"/>
          <w:szCs w:val="24"/>
          <w:lang w:eastAsia="en-GB"/>
        </w:rPr>
        <w:t>:= &lt;ALPHA&gt; | &lt;ALPHA&gt;&lt;DIGIT&gt;&lt;DIGIT&gt; | &lt;ALPHA&gt;&lt;ALPHA&gt;</w:t>
      </w:r>
    </w:p>
    <w:p w14:paraId="65D82C39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</w:p>
    <w:p w14:paraId="31257767" w14:textId="342F978E" w:rsidR="005B1975" w:rsidRPr="005B1975" w:rsidRDefault="005B1975" w:rsidP="005B1975">
      <w:pPr>
        <w:spacing w:after="0" w:line="288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562651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(b)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The definition of a variable name is altered.</w:t>
      </w: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  <w:br/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variable name is now defined as either</w:t>
      </w:r>
    </w:p>
    <w:p w14:paraId="2ACCDF73" w14:textId="77777777" w:rsidR="005B1975" w:rsidRPr="005B1975" w:rsidRDefault="005B1975" w:rsidP="005B1975">
      <w:pPr>
        <w:numPr>
          <w:ilvl w:val="0"/>
          <w:numId w:val="2"/>
        </w:numPr>
        <w:spacing w:after="0" w:line="288" w:lineRule="atLeast"/>
        <w:ind w:left="144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an alpha followed by two digits, where the first digit must not be zero,</w:t>
      </w:r>
    </w:p>
    <w:p w14:paraId="10A50C2E" w14:textId="77777777" w:rsidR="005B1975" w:rsidRPr="005B1975" w:rsidRDefault="005B1975" w:rsidP="005B1975">
      <w:pPr>
        <w:spacing w:after="0" w:line="288" w:lineRule="atLeast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OR</w:t>
      </w:r>
    </w:p>
    <w:p w14:paraId="26D10C8A" w14:textId="77777777" w:rsidR="005B1975" w:rsidRPr="005B1975" w:rsidRDefault="005B1975" w:rsidP="005B1975">
      <w:pPr>
        <w:numPr>
          <w:ilvl w:val="0"/>
          <w:numId w:val="3"/>
        </w:numPr>
        <w:spacing w:after="0" w:line="288" w:lineRule="atLeast"/>
        <w:ind w:left="1440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proofErr w:type="gramStart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an</w:t>
      </w:r>
      <w:proofErr w:type="gramEnd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unlimited set of alpha characters.</w:t>
      </w:r>
    </w:p>
    <w:p w14:paraId="3CDADD14" w14:textId="77777777" w:rsidR="005B1975" w:rsidRPr="005B1975" w:rsidRDefault="005B1975" w:rsidP="005B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197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14:paraId="3360250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Write new rules in BNF that will define the new &lt;VARIABLE NAME&gt;. </w:t>
      </w:r>
    </w:p>
    <w:p w14:paraId="0A795271" w14:textId="1137CE1C" w:rsidR="005B1975" w:rsidRDefault="005B1975" w:rsidP="005B1975">
      <w:pPr>
        <w:spacing w:after="0" w:line="288" w:lineRule="atLeast"/>
        <w:ind w:left="72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="00BB06E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&lt;VARIABLE NAME</w:t>
      </w:r>
      <w:proofErr w:type="gramStart"/>
      <w:r w:rsidR="00BB06E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 :</w:t>
      </w:r>
      <w:proofErr w:type="gramEnd"/>
      <w:r w:rsidR="00BB06E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:= &lt;ALPHA&gt;&lt;Non-Zero&gt;&lt;DIGIT&gt; | &lt;STRING&gt;</w:t>
      </w:r>
    </w:p>
    <w:p w14:paraId="4E2BFD85" w14:textId="70CD40D9" w:rsidR="00BB06EC" w:rsidRDefault="008A0389" w:rsidP="005B1975">
      <w:pPr>
        <w:spacing w:after="0" w:line="288" w:lineRule="atLeast"/>
        <w:ind w:left="72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ab/>
        <w:t>&lt;STRING</w:t>
      </w:r>
      <w:proofErr w:type="gramStart"/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 :</w:t>
      </w:r>
      <w:proofErr w:type="gramEnd"/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:= &lt;ALPHA&gt; | </w:t>
      </w:r>
      <w:r w:rsidR="00BB06E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&lt;STRING&gt;</w:t>
      </w: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&lt;ALPHA&gt;</w:t>
      </w:r>
    </w:p>
    <w:p w14:paraId="5B49D39E" w14:textId="7F1FA073" w:rsidR="00BB06EC" w:rsidRPr="00D11062" w:rsidRDefault="00BB06EC" w:rsidP="005B1975">
      <w:pPr>
        <w:spacing w:after="0" w:line="288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ab/>
        <w:t>&lt;Non-Zero</w:t>
      </w:r>
      <w:proofErr w:type="gramStart"/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 :</w:t>
      </w:r>
      <w:proofErr w:type="gramEnd"/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:= 1|2|3|4|5|6|7|8|9</w:t>
      </w:r>
    </w:p>
    <w:p w14:paraId="6B5C64CE" w14:textId="3C9BF51A" w:rsidR="005B1975" w:rsidRPr="005B1975" w:rsidRDefault="005B1975" w:rsidP="005B1975">
      <w:pPr>
        <w:spacing w:after="0" w:line="288" w:lineRule="atLeast"/>
        <w:ind w:left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46C095F" w14:textId="41E6247A" w:rsidR="005B1975" w:rsidRPr="005B1975" w:rsidRDefault="005B1975" w:rsidP="005B1975">
      <w:pPr>
        <w:pStyle w:val="ListParagraph"/>
        <w:numPr>
          <w:ilvl w:val="0"/>
          <w:numId w:val="1"/>
        </w:numPr>
        <w:spacing w:after="0" w:line="288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An amount of money can be defined as </w:t>
      </w:r>
    </w:p>
    <w:p w14:paraId="1FB06CBD" w14:textId="77777777" w:rsidR="005B1975" w:rsidRPr="005B1975" w:rsidRDefault="005B1975" w:rsidP="005B1975">
      <w:pPr>
        <w:numPr>
          <w:ilvl w:val="0"/>
          <w:numId w:val="8"/>
        </w:numPr>
        <w:spacing w:after="0" w:line="288" w:lineRule="atLeast"/>
        <w:ind w:left="108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A$ sign followed by either</w:t>
      </w:r>
    </w:p>
    <w:p w14:paraId="4E483F5D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 or</w:t>
      </w:r>
    </w:p>
    <w:p w14:paraId="44B3AF2C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integer, a point, and a two digit number or</w:t>
      </w:r>
    </w:p>
    <w:p w14:paraId="3C540366" w14:textId="77777777" w:rsidR="005B1975" w:rsidRPr="005B1975" w:rsidRDefault="005B1975" w:rsidP="005B1975">
      <w:pPr>
        <w:numPr>
          <w:ilvl w:val="1"/>
          <w:numId w:val="9"/>
        </w:numPr>
        <w:spacing w:after="0" w:line="288" w:lineRule="atLeast"/>
        <w:ind w:left="1800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point and a two digit number</w:t>
      </w:r>
    </w:p>
    <w:p w14:paraId="7E1346C7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positive integer has been defined as &lt;INTEGER&gt;</w:t>
      </w:r>
    </w:p>
    <w:p w14:paraId="448F419F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A digit is defined as &lt;DIGIT&gt;</w:t>
      </w:r>
      <w:proofErr w:type="gramStart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::=</w:t>
      </w:r>
      <w:proofErr w:type="gramEnd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0/1/2/3/4/5/6/7/8/9.</w:t>
      </w:r>
    </w:p>
    <w:p w14:paraId="46D53805" w14:textId="77777777" w:rsidR="005B1975" w:rsidRPr="005B1975" w:rsidRDefault="005B1975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(</w:t>
      </w:r>
      <w:proofErr w:type="gramStart"/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a</w:t>
      </w:r>
      <w:proofErr w:type="gramEnd"/>
      <w:r w:rsidRPr="005B1975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eastAsia="en-GB"/>
        </w:rPr>
        <w:t>)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Define, using Backus </w:t>
      </w:r>
      <w:proofErr w:type="spellStart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Naur</w:t>
      </w:r>
      <w:proofErr w:type="spellEnd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form, the variable &lt;AMOUNT OF MONEY&gt;</w:t>
      </w:r>
    </w:p>
    <w:p w14:paraId="656182C9" w14:textId="053F967A" w:rsidR="00FE3269" w:rsidRPr="00FE3269" w:rsidRDefault="005B1975" w:rsidP="00FE3269">
      <w:pPr>
        <w:spacing w:after="0" w:line="288" w:lineRule="atLeast"/>
        <w:ind w:left="72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 </w:t>
      </w:r>
      <w:r w:rsidR="00606F7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&lt;AMOUNT OF MONEY</w:t>
      </w:r>
      <w:proofErr w:type="gramStart"/>
      <w:r w:rsidR="00606F7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 :</w:t>
      </w:r>
      <w:proofErr w:type="gramEnd"/>
      <w:r w:rsidR="00606F7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:= $&lt;INTEGER&gt; | $&lt;INTEGER&gt;.&lt;DIGIT&gt;&lt;DIGIT&gt; | $.&lt;DIGIT&gt;&lt;DIGIT&gt;</w:t>
      </w:r>
    </w:p>
    <w:p w14:paraId="7161D9BA" w14:textId="77777777" w:rsidR="00FE3269" w:rsidRPr="005B1975" w:rsidRDefault="00FE3269" w:rsidP="005B1975">
      <w:pPr>
        <w:spacing w:after="0" w:line="288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44CDDD7" w14:textId="0B5B9A48" w:rsidR="00550FC6" w:rsidRPr="005B1975" w:rsidRDefault="00550FC6" w:rsidP="005B19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43A7F71" w14:textId="28967658" w:rsidR="005B1975" w:rsidRDefault="005B1975" w:rsidP="005B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palindrome is defined a word that reads the same backwards as it does forwards.</w:t>
      </w:r>
    </w:p>
    <w:p w14:paraId="71BC8ABC" w14:textId="77777777" w:rsidR="005B1975" w:rsidRDefault="005B1975" w:rsidP="005B1975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</w:p>
    <w:p w14:paraId="736FE114" w14:textId="717006AA" w:rsidR="005B1975" w:rsidRDefault="005B1975" w:rsidP="005B1975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LETTER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and is defined as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br/>
        <w:t>&lt;</w:t>
      </w:r>
      <w:r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LETTER</w:t>
      </w: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&gt;</w:t>
      </w:r>
      <w:proofErr w:type="gramStart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::</w:t>
      </w:r>
      <w:proofErr w:type="gramEnd"/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= A|B|C|D|E|F|G|H|I|J|K|L|M|N|O|P|Q|R|S|T|U|V|W|X|Y|Z</w:t>
      </w:r>
    </w:p>
    <w:p w14:paraId="7622147C" w14:textId="3CBE49DB" w:rsidR="005B1975" w:rsidRDefault="005B1975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1975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Using the &lt;LETTER&gt; definition above, write a definition for a &lt;PALINDROME&gt; using BNF</w:t>
      </w:r>
    </w:p>
    <w:p w14:paraId="6B242ED2" w14:textId="66252D71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0123E82" w14:textId="1359C539" w:rsidR="00FE3269" w:rsidRDefault="00814FE1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&lt;PALINDROME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&gt;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:= &lt;LETTER&gt;|AA|BB|CC|… ZZ | A&lt;PALINDROME&gt;A | B&lt;PALINDROME&gt;B|… Z&lt;PALINDROME&gt;Z</w:t>
      </w:r>
    </w:p>
    <w:p w14:paraId="5CC3D2FB" w14:textId="77777777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2BC737D" w14:textId="77777777" w:rsidR="00FE3269" w:rsidRDefault="00FE326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B2D9B1D" w14:textId="455D8508" w:rsidR="00FE3269" w:rsidRDefault="00FE3269" w:rsidP="00FE32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4F1599C" w14:textId="1DA201BC" w:rsidR="00FE3269" w:rsidRPr="008F6CF4" w:rsidRDefault="00FE3269" w:rsidP="00814F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8F6CF4">
        <w:rPr>
          <w:rFonts w:ascii="Arial" w:eastAsia="Times New Roman" w:hAnsi="Arial" w:cs="Arial"/>
          <w:sz w:val="24"/>
          <w:szCs w:val="24"/>
          <w:lang w:eastAsia="en-GB"/>
        </w:rPr>
        <w:t>Backus</w:t>
      </w:r>
      <w:r w:rsidRPr="00FE3269">
        <w:rPr>
          <w:rFonts w:ascii="Arial" w:eastAsia="Times New Roman" w:hAnsi="Arial" w:cs="Arial"/>
          <w:sz w:val="24"/>
          <w:szCs w:val="24"/>
          <w:lang w:eastAsia="en-GB"/>
        </w:rPr>
        <w:t xml:space="preserve">-Naur Form (BNF) can be used to define the rules of a language. </w:t>
      </w:r>
    </w:p>
    <w:p w14:paraId="76F2D3C7" w14:textId="77777777" w:rsidR="00FB6DEE" w:rsidRPr="00FE3269" w:rsidRDefault="00FB6DEE" w:rsidP="00FE32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36EDF8C" w14:textId="5D8C9040" w:rsidR="00FE3269" w:rsidRDefault="00FB6DEE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AA5D8BF" wp14:editId="0AAEE3BA">
            <wp:extent cx="5731510" cy="759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24C0" w14:textId="56B193D2" w:rsidR="00677129" w:rsidRDefault="0067712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580B05C" w14:textId="0E75B286" w:rsidR="00677129" w:rsidRPr="00814FE1" w:rsidRDefault="00677129" w:rsidP="00814F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14:paraId="7F03DFA6" w14:textId="5EF6E524" w:rsidR="00677129" w:rsidRDefault="0067712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0C1813A" w14:textId="5A875E2B" w:rsidR="00B81EB9" w:rsidRDefault="00B81EB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6347822" w14:textId="75F16207" w:rsidR="00B81EB9" w:rsidRDefault="00B81EB9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84A90CB" w14:textId="05B4D838" w:rsidR="00B81EB9" w:rsidRPr="005134FD" w:rsidRDefault="00B81EB9" w:rsidP="005134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8497A10" w14:textId="6B26A8FD" w:rsidR="00817077" w:rsidRDefault="00817077" w:rsidP="005B197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DAF771B" wp14:editId="06435B2B">
            <wp:extent cx="5372100" cy="48929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629" cy="48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3FD" w14:textId="2F780B04" w:rsidR="00677129" w:rsidRPr="005B1975" w:rsidRDefault="00B84B99" w:rsidP="005134F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130302D" wp14:editId="48C6E818">
            <wp:extent cx="5060950" cy="36423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866" cy="36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29" w:rsidRPr="005B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EFF"/>
    <w:multiLevelType w:val="multilevel"/>
    <w:tmpl w:val="1DC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97630"/>
    <w:multiLevelType w:val="multilevel"/>
    <w:tmpl w:val="A58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5674B"/>
    <w:multiLevelType w:val="multilevel"/>
    <w:tmpl w:val="A89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55A22"/>
    <w:multiLevelType w:val="multilevel"/>
    <w:tmpl w:val="2AF42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D15137"/>
    <w:multiLevelType w:val="multilevel"/>
    <w:tmpl w:val="ED7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370EB"/>
    <w:multiLevelType w:val="multilevel"/>
    <w:tmpl w:val="50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F555C"/>
    <w:multiLevelType w:val="multilevel"/>
    <w:tmpl w:val="52F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934E95"/>
    <w:multiLevelType w:val="multilevel"/>
    <w:tmpl w:val="CC242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75"/>
    <w:rsid w:val="00264BE2"/>
    <w:rsid w:val="005134FD"/>
    <w:rsid w:val="00550FC6"/>
    <w:rsid w:val="005B1975"/>
    <w:rsid w:val="00606F7C"/>
    <w:rsid w:val="00677129"/>
    <w:rsid w:val="00814FE1"/>
    <w:rsid w:val="00817077"/>
    <w:rsid w:val="008A0389"/>
    <w:rsid w:val="008F6CF4"/>
    <w:rsid w:val="00B81EB9"/>
    <w:rsid w:val="00B84B99"/>
    <w:rsid w:val="00BB06EC"/>
    <w:rsid w:val="00D11062"/>
    <w:rsid w:val="00FB6DEE"/>
    <w:rsid w:val="00FE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D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B1975"/>
    <w:pPr>
      <w:ind w:left="720"/>
      <w:contextualSpacing/>
    </w:pPr>
  </w:style>
  <w:style w:type="character" w:customStyle="1" w:styleId="highlight">
    <w:name w:val="highlight"/>
    <w:basedOn w:val="DefaultParagraphFont"/>
    <w:rsid w:val="00FE3269"/>
  </w:style>
  <w:style w:type="paragraph" w:styleId="BalloonText">
    <w:name w:val="Balloon Text"/>
    <w:basedOn w:val="Normal"/>
    <w:link w:val="BalloonTextChar"/>
    <w:uiPriority w:val="99"/>
    <w:semiHidden/>
    <w:unhideWhenUsed/>
    <w:rsid w:val="00D1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B1975"/>
    <w:pPr>
      <w:ind w:left="720"/>
      <w:contextualSpacing/>
    </w:pPr>
  </w:style>
  <w:style w:type="character" w:customStyle="1" w:styleId="highlight">
    <w:name w:val="highlight"/>
    <w:basedOn w:val="DefaultParagraphFont"/>
    <w:rsid w:val="00FE3269"/>
  </w:style>
  <w:style w:type="paragraph" w:styleId="BalloonText">
    <w:name w:val="Balloon Text"/>
    <w:basedOn w:val="Normal"/>
    <w:link w:val="BalloonTextChar"/>
    <w:uiPriority w:val="99"/>
    <w:semiHidden/>
    <w:unhideWhenUsed/>
    <w:rsid w:val="00D1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6ECD13C1.dotm</Template>
  <TotalTime>52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Gosden</dc:creator>
  <cp:keywords/>
  <dc:description/>
  <cp:lastModifiedBy>BarrassJ</cp:lastModifiedBy>
  <cp:revision>17</cp:revision>
  <dcterms:created xsi:type="dcterms:W3CDTF">2018-03-07T16:54:00Z</dcterms:created>
  <dcterms:modified xsi:type="dcterms:W3CDTF">2018-03-12T14:02:00Z</dcterms:modified>
</cp:coreProperties>
</file>